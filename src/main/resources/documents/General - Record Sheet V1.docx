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09D8" w14:textId="77777777" w:rsidR="00077BC6" w:rsidRPr="00077BC6" w:rsidRDefault="00077BC6" w:rsidP="00CC7C58">
      <w:pPr>
        <w:jc w:val="center"/>
        <w:rPr>
          <w:rFonts w:cs="Arial"/>
          <w:b/>
          <w:sz w:val="2"/>
          <w:szCs w:val="2"/>
        </w:rPr>
      </w:pPr>
    </w:p>
    <w:p w14:paraId="766004CB" w14:textId="77777777" w:rsidR="00077BC6" w:rsidRDefault="00077BC6" w:rsidP="00CC7C58">
      <w:pPr>
        <w:jc w:val="center"/>
        <w:rPr>
          <w:rFonts w:cs="Arial"/>
          <w:b/>
          <w:sz w:val="28"/>
          <w:szCs w:val="28"/>
        </w:rPr>
      </w:pPr>
    </w:p>
    <w:p w14:paraId="301788D6" w14:textId="07B6441F" w:rsidR="00CC7C58" w:rsidRPr="003B152E" w:rsidRDefault="00CC7C58" w:rsidP="00CC7C58">
      <w:pPr>
        <w:jc w:val="center"/>
        <w:rPr>
          <w:rFonts w:cs="Arial"/>
          <w:b/>
          <w:sz w:val="28"/>
          <w:szCs w:val="28"/>
        </w:rPr>
      </w:pPr>
      <w:r w:rsidRPr="003B152E">
        <w:rPr>
          <w:rFonts w:cs="Arial"/>
          <w:b/>
          <w:sz w:val="28"/>
          <w:szCs w:val="28"/>
        </w:rPr>
        <w:t>PROACT-</w:t>
      </w:r>
      <w:proofErr w:type="spellStart"/>
      <w:r w:rsidRPr="003B152E">
        <w:rPr>
          <w:rFonts w:cs="Arial"/>
          <w:b/>
          <w:sz w:val="28"/>
          <w:szCs w:val="28"/>
        </w:rPr>
        <w:t>SCIPr</w:t>
      </w:r>
      <w:proofErr w:type="spellEnd"/>
      <w:r w:rsidRPr="003B152E">
        <w:rPr>
          <w:rFonts w:cs="Arial"/>
          <w:b/>
          <w:sz w:val="28"/>
          <w:szCs w:val="28"/>
        </w:rPr>
        <w:t>-UK</w:t>
      </w:r>
      <w:r w:rsidRPr="003B152E">
        <w:rPr>
          <w:rFonts w:cs="Arial"/>
          <w:b/>
          <w:sz w:val="28"/>
          <w:szCs w:val="28"/>
          <w:vertAlign w:val="superscript"/>
        </w:rPr>
        <w:t>®</w:t>
      </w:r>
      <w:r w:rsidRPr="003B152E">
        <w:rPr>
          <w:rFonts w:cs="Arial"/>
          <w:b/>
          <w:sz w:val="28"/>
          <w:szCs w:val="28"/>
        </w:rPr>
        <w:t xml:space="preserve"> Reco</w:t>
      </w:r>
      <w:r w:rsidR="009E247B">
        <w:rPr>
          <w:rFonts w:cs="Arial"/>
          <w:b/>
          <w:sz w:val="28"/>
          <w:szCs w:val="28"/>
        </w:rPr>
        <w:t>r</w:t>
      </w:r>
      <w:r w:rsidRPr="003B152E">
        <w:rPr>
          <w:rFonts w:cs="Arial"/>
          <w:b/>
          <w:sz w:val="28"/>
          <w:szCs w:val="28"/>
        </w:rPr>
        <w:t>d Sheet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978"/>
        <w:gridCol w:w="7229"/>
      </w:tblGrid>
      <w:tr w:rsidR="00CC7C58" w:rsidRPr="003B152E" w14:paraId="5C73B1A1" w14:textId="77777777" w:rsidTr="00852121">
        <w:trPr>
          <w:trHeight w:val="488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3F733A26" w14:textId="3571331B" w:rsidR="00CC7C58" w:rsidRPr="003B152E" w:rsidRDefault="00B42283" w:rsidP="0085212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Participant </w:t>
            </w:r>
            <w:r w:rsidR="00CC7C58" w:rsidRPr="003B152E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7229" w:type="dxa"/>
            <w:vAlign w:val="center"/>
          </w:tcPr>
          <w:p w14:paraId="428AA89F" w14:textId="151052D1" w:rsidR="00CC7C58" w:rsidRPr="003B152E" w:rsidRDefault="00CC7C58" w:rsidP="008521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39CFF0DE" w14:textId="77777777" w:rsidTr="00852121">
        <w:trPr>
          <w:trHeight w:val="488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0512E896" w14:textId="52C25498" w:rsidR="00CC7C58" w:rsidRPr="003B152E" w:rsidRDefault="00CC7C58" w:rsidP="0085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Organisation:</w:t>
            </w:r>
          </w:p>
        </w:tc>
        <w:tc>
          <w:tcPr>
            <w:tcW w:w="7229" w:type="dxa"/>
            <w:vAlign w:val="center"/>
          </w:tcPr>
          <w:p w14:paraId="41717CDD" w14:textId="2E45CF07" w:rsidR="00CC7C58" w:rsidRPr="003B152E" w:rsidRDefault="00CC7C58" w:rsidP="008521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2FAC" w:rsidRPr="003B152E" w14:paraId="715856FD" w14:textId="77777777" w:rsidTr="00852121">
        <w:trPr>
          <w:trHeight w:val="488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79585288" w14:textId="77777777" w:rsidR="00A12FAC" w:rsidRPr="00A12FAC" w:rsidRDefault="00A12FAC" w:rsidP="0085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2FAC">
              <w:rPr>
                <w:rFonts w:ascii="Arial" w:hAnsi="Arial" w:cs="Arial"/>
                <w:b/>
                <w:sz w:val="20"/>
                <w:szCs w:val="20"/>
              </w:rPr>
              <w:t>Course Attended:</w:t>
            </w:r>
          </w:p>
        </w:tc>
        <w:tc>
          <w:tcPr>
            <w:tcW w:w="7229" w:type="dxa"/>
            <w:vAlign w:val="center"/>
          </w:tcPr>
          <w:p w14:paraId="1139CC1E" w14:textId="77777777" w:rsidR="00A12FAC" w:rsidRPr="004E5F8A" w:rsidRDefault="00A12FAC" w:rsidP="008521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157C1467" w14:textId="77777777" w:rsidTr="00852121">
        <w:trPr>
          <w:trHeight w:val="488"/>
        </w:trPr>
        <w:tc>
          <w:tcPr>
            <w:tcW w:w="2978" w:type="dxa"/>
            <w:shd w:val="clear" w:color="auto" w:fill="D9D9D9" w:themeFill="background1" w:themeFillShade="D9"/>
            <w:vAlign w:val="center"/>
          </w:tcPr>
          <w:p w14:paraId="694887BF" w14:textId="0AFC79C2" w:rsidR="00CC7C58" w:rsidRPr="003B152E" w:rsidRDefault="00CC7C58" w:rsidP="0085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Course Date</w:t>
            </w:r>
            <w:r w:rsidR="0085212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229" w:type="dxa"/>
            <w:vAlign w:val="center"/>
          </w:tcPr>
          <w:p w14:paraId="1E8CAAAB" w14:textId="77777777" w:rsidR="00CC7C58" w:rsidRPr="003B152E" w:rsidRDefault="00CC7C58" w:rsidP="008521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4276252" w14:textId="77777777" w:rsidR="00CC7C58" w:rsidRPr="003B152E" w:rsidRDefault="00CC7C58" w:rsidP="00CC7C58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4040"/>
        <w:gridCol w:w="4041"/>
        <w:gridCol w:w="2126"/>
      </w:tblGrid>
      <w:tr w:rsidR="00CC7C58" w:rsidRPr="003B152E" w14:paraId="04E509B5" w14:textId="77777777" w:rsidTr="00077BC6">
        <w:trPr>
          <w:trHeight w:val="619"/>
        </w:trPr>
        <w:tc>
          <w:tcPr>
            <w:tcW w:w="10207" w:type="dxa"/>
            <w:gridSpan w:val="3"/>
            <w:shd w:val="clear" w:color="auto" w:fill="D9D9D9" w:themeFill="background1" w:themeFillShade="D9"/>
            <w:vAlign w:val="center"/>
          </w:tcPr>
          <w:p w14:paraId="05F3D8C2" w14:textId="77777777" w:rsidR="00046F55" w:rsidRDefault="00CC7C58" w:rsidP="00077BC6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Assessment Outcome</w:t>
            </w:r>
          </w:p>
          <w:p w14:paraId="76CF2C57" w14:textId="53BBA17F" w:rsidR="00CC7C58" w:rsidRPr="003B152E" w:rsidRDefault="00CC7C58" w:rsidP="00077B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F55">
              <w:rPr>
                <w:rFonts w:ascii="Arial" w:hAnsi="Arial" w:cs="Arial"/>
                <w:sz w:val="18"/>
                <w:szCs w:val="18"/>
              </w:rPr>
              <w:t>(Please refer to separa</w:t>
            </w:r>
            <w:r w:rsidR="00E96CFE">
              <w:rPr>
                <w:rFonts w:ascii="Arial" w:hAnsi="Arial" w:cs="Arial"/>
                <w:sz w:val="18"/>
                <w:szCs w:val="18"/>
              </w:rPr>
              <w:t>te Feedback Sheets for details)</w:t>
            </w:r>
          </w:p>
        </w:tc>
      </w:tr>
      <w:tr w:rsidR="00CC7C58" w:rsidRPr="003B152E" w14:paraId="29FC6516" w14:textId="77777777" w:rsidTr="00481870">
        <w:trPr>
          <w:trHeight w:val="474"/>
        </w:trPr>
        <w:tc>
          <w:tcPr>
            <w:tcW w:w="8081" w:type="dxa"/>
            <w:gridSpan w:val="2"/>
            <w:shd w:val="clear" w:color="auto" w:fill="D9D9D9" w:themeFill="background1" w:themeFillShade="D9"/>
            <w:vAlign w:val="center"/>
          </w:tcPr>
          <w:p w14:paraId="09B15197" w14:textId="12D7BEC7" w:rsidR="00335CB1" w:rsidRPr="009E247B" w:rsidRDefault="00335CB1" w:rsidP="00852121">
            <w:pPr>
              <w:rPr>
                <w:rFonts w:ascii="Arial" w:hAnsi="Arial" w:cs="Arial"/>
                <w:sz w:val="20"/>
                <w:szCs w:val="20"/>
              </w:rPr>
            </w:pPr>
            <w:r w:rsidRPr="009E247B">
              <w:rPr>
                <w:rFonts w:ascii="Arial" w:hAnsi="Arial" w:cs="Arial"/>
                <w:sz w:val="20"/>
                <w:szCs w:val="20"/>
              </w:rPr>
              <w:t>Audit-Based Interventions:</w:t>
            </w:r>
          </w:p>
        </w:tc>
        <w:tc>
          <w:tcPr>
            <w:tcW w:w="2126" w:type="dxa"/>
            <w:vAlign w:val="center"/>
          </w:tcPr>
          <w:p w14:paraId="7293C513" w14:textId="593703B8" w:rsidR="00335CB1" w:rsidRPr="009E247B" w:rsidRDefault="00335CB1" w:rsidP="004818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35CB1" w:rsidRPr="003B152E" w14:paraId="12DF6E19" w14:textId="77777777" w:rsidTr="00481870">
        <w:trPr>
          <w:trHeight w:val="474"/>
        </w:trPr>
        <w:tc>
          <w:tcPr>
            <w:tcW w:w="8081" w:type="dxa"/>
            <w:gridSpan w:val="2"/>
            <w:shd w:val="clear" w:color="auto" w:fill="D9D9D9" w:themeFill="background1" w:themeFillShade="D9"/>
            <w:vAlign w:val="center"/>
          </w:tcPr>
          <w:p w14:paraId="52BEC825" w14:textId="77777777" w:rsidR="00335CB1" w:rsidRPr="009E247B" w:rsidRDefault="00335CB1" w:rsidP="00852121">
            <w:pPr>
              <w:rPr>
                <w:rFonts w:ascii="Arial" w:hAnsi="Arial" w:cs="Arial"/>
                <w:sz w:val="20"/>
                <w:szCs w:val="20"/>
              </w:rPr>
            </w:pPr>
            <w:r w:rsidRPr="009E247B">
              <w:rPr>
                <w:rFonts w:ascii="Arial" w:hAnsi="Arial" w:cs="Arial"/>
                <w:sz w:val="20"/>
                <w:szCs w:val="20"/>
              </w:rPr>
              <w:t>Presentation:</w:t>
            </w:r>
          </w:p>
        </w:tc>
        <w:tc>
          <w:tcPr>
            <w:tcW w:w="2126" w:type="dxa"/>
            <w:vAlign w:val="center"/>
          </w:tcPr>
          <w:p w14:paraId="3648688B" w14:textId="77777777" w:rsidR="00335CB1" w:rsidRPr="009E247B" w:rsidRDefault="00335CB1" w:rsidP="004818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CFE" w:rsidRPr="003B152E" w14:paraId="19A6EAFE" w14:textId="77777777" w:rsidTr="00481870">
        <w:trPr>
          <w:trHeight w:val="474"/>
        </w:trPr>
        <w:tc>
          <w:tcPr>
            <w:tcW w:w="8081" w:type="dxa"/>
            <w:gridSpan w:val="2"/>
            <w:shd w:val="clear" w:color="auto" w:fill="D9D9D9" w:themeFill="background1" w:themeFillShade="D9"/>
            <w:vAlign w:val="center"/>
          </w:tcPr>
          <w:p w14:paraId="378E746D" w14:textId="79BE8DB7" w:rsidR="00E96CFE" w:rsidRPr="009E247B" w:rsidRDefault="00E96CFE" w:rsidP="00852121">
            <w:pPr>
              <w:rPr>
                <w:rFonts w:ascii="Arial" w:hAnsi="Arial" w:cs="Arial"/>
                <w:sz w:val="20"/>
                <w:szCs w:val="20"/>
              </w:rPr>
            </w:pPr>
            <w:r w:rsidRPr="009E247B">
              <w:rPr>
                <w:rFonts w:ascii="Arial" w:hAnsi="Arial" w:cs="Arial"/>
                <w:sz w:val="20"/>
                <w:szCs w:val="20"/>
              </w:rPr>
              <w:t>Portfolio:</w:t>
            </w:r>
          </w:p>
        </w:tc>
        <w:tc>
          <w:tcPr>
            <w:tcW w:w="2126" w:type="dxa"/>
            <w:vAlign w:val="center"/>
          </w:tcPr>
          <w:p w14:paraId="1E03FA52" w14:textId="77777777" w:rsidR="00E96CFE" w:rsidRPr="009E247B" w:rsidRDefault="00E96CFE" w:rsidP="004818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A3C9E" w:rsidRPr="003B152E" w14:paraId="650A3A28" w14:textId="77777777" w:rsidTr="00481870">
        <w:trPr>
          <w:trHeight w:val="474"/>
        </w:trPr>
        <w:tc>
          <w:tcPr>
            <w:tcW w:w="4040" w:type="dxa"/>
            <w:shd w:val="clear" w:color="auto" w:fill="D9D9D9" w:themeFill="background1" w:themeFillShade="D9"/>
            <w:vAlign w:val="center"/>
          </w:tcPr>
          <w:p w14:paraId="3391C587" w14:textId="77777777" w:rsidR="00EA3C9E" w:rsidRPr="009E247B" w:rsidRDefault="00EA3C9E" w:rsidP="00852121">
            <w:pPr>
              <w:rPr>
                <w:rFonts w:ascii="Arial" w:hAnsi="Arial" w:cs="Arial"/>
                <w:sz w:val="20"/>
                <w:szCs w:val="20"/>
              </w:rPr>
            </w:pPr>
            <w:r w:rsidRPr="009E247B">
              <w:rPr>
                <w:rFonts w:ascii="Arial" w:hAnsi="Arial" w:cs="Arial"/>
                <w:sz w:val="20"/>
                <w:szCs w:val="20"/>
              </w:rPr>
              <w:t>Theory Assessment:</w:t>
            </w:r>
          </w:p>
        </w:tc>
        <w:tc>
          <w:tcPr>
            <w:tcW w:w="4041" w:type="dxa"/>
            <w:shd w:val="clear" w:color="auto" w:fill="FFFFFF" w:themeFill="background1"/>
            <w:vAlign w:val="center"/>
          </w:tcPr>
          <w:p w14:paraId="7A5388CE" w14:textId="6DC27CB4" w:rsidR="00EA3C9E" w:rsidRPr="009E247B" w:rsidRDefault="00EA3C9E" w:rsidP="008521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DDF27E5" w14:textId="77777777" w:rsidR="00EA3C9E" w:rsidRPr="009E247B" w:rsidRDefault="00EA3C9E" w:rsidP="004818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29A8CDF7" w14:textId="77777777" w:rsidTr="00481870">
        <w:trPr>
          <w:trHeight w:val="474"/>
        </w:trPr>
        <w:tc>
          <w:tcPr>
            <w:tcW w:w="8081" w:type="dxa"/>
            <w:gridSpan w:val="2"/>
            <w:shd w:val="clear" w:color="auto" w:fill="D9D9D9" w:themeFill="background1" w:themeFillShade="D9"/>
            <w:vAlign w:val="center"/>
          </w:tcPr>
          <w:p w14:paraId="5465F2B0" w14:textId="1E4F92E1" w:rsidR="00CC7C58" w:rsidRPr="009E247B" w:rsidRDefault="00CC7C58" w:rsidP="0085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E247B">
              <w:rPr>
                <w:rFonts w:ascii="Arial" w:hAnsi="Arial" w:cs="Arial"/>
                <w:b/>
                <w:sz w:val="20"/>
                <w:szCs w:val="20"/>
              </w:rPr>
              <w:t>Overall Course Outcome</w:t>
            </w:r>
            <w:r w:rsidR="00335CB1" w:rsidRPr="009E247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126" w:type="dxa"/>
            <w:vAlign w:val="center"/>
          </w:tcPr>
          <w:p w14:paraId="604A9E53" w14:textId="77777777" w:rsidR="00335CB1" w:rsidRPr="009E247B" w:rsidRDefault="00335CB1" w:rsidP="004818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BF24137" w14:textId="77777777" w:rsidR="00CC7C58" w:rsidRPr="003B152E" w:rsidRDefault="00CC7C58" w:rsidP="00CC7C58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CC7C58" w:rsidRPr="003B152E" w14:paraId="2BEBB2AA" w14:textId="77777777" w:rsidTr="00077BC6">
        <w:trPr>
          <w:trHeight w:val="464"/>
        </w:trPr>
        <w:tc>
          <w:tcPr>
            <w:tcW w:w="10207" w:type="dxa"/>
            <w:gridSpan w:val="2"/>
            <w:shd w:val="clear" w:color="auto" w:fill="D9D9D9" w:themeFill="background1" w:themeFillShade="D9"/>
            <w:vAlign w:val="center"/>
          </w:tcPr>
          <w:p w14:paraId="0D8E6CAC" w14:textId="0654A8EC" w:rsidR="00CC7C58" w:rsidRPr="00077BC6" w:rsidRDefault="00CC7C58" w:rsidP="00077BC6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Comments:</w:t>
            </w:r>
          </w:p>
        </w:tc>
      </w:tr>
      <w:tr w:rsidR="00CC7C58" w:rsidRPr="003B152E" w14:paraId="3F718DC3" w14:textId="77777777" w:rsidTr="005E6975">
        <w:trPr>
          <w:trHeight w:val="117"/>
        </w:trPr>
        <w:tc>
          <w:tcPr>
            <w:tcW w:w="10207" w:type="dxa"/>
            <w:gridSpan w:val="2"/>
          </w:tcPr>
          <w:p w14:paraId="5287D134" w14:textId="4E3C5E4B" w:rsidR="00CC7C58" w:rsidRPr="003B152E" w:rsidRDefault="00CC7C58" w:rsidP="004E5F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496" w:rsidRPr="003B152E" w14:paraId="27D6AF98" w14:textId="77777777" w:rsidTr="00866F41">
        <w:tc>
          <w:tcPr>
            <w:tcW w:w="51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F28340" w14:textId="77777777" w:rsidR="00D41496" w:rsidRPr="008B38A3" w:rsidRDefault="00D41496" w:rsidP="00B74246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94A6FA" w14:textId="77777777" w:rsidR="00305EE1" w:rsidRPr="008B38A3" w:rsidRDefault="00305EE1" w:rsidP="00B74246">
            <w:pPr>
              <w:rPr>
                <w:rFonts w:ascii="Arial" w:hAnsi="Arial" w:cs="Arial"/>
              </w:rPr>
            </w:pPr>
          </w:p>
        </w:tc>
      </w:tr>
      <w:tr w:rsidR="00D41496" w:rsidRPr="003B152E" w14:paraId="0C56DBB1" w14:textId="77777777" w:rsidTr="00866F41">
        <w:tc>
          <w:tcPr>
            <w:tcW w:w="5103" w:type="dxa"/>
            <w:shd w:val="clear" w:color="auto" w:fill="FFFFFF" w:themeFill="background1"/>
          </w:tcPr>
          <w:p w14:paraId="5242949E" w14:textId="49240806" w:rsidR="00866F41" w:rsidRPr="003B152E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5104" w:type="dxa"/>
            <w:shd w:val="clear" w:color="auto" w:fill="FFFFFF" w:themeFill="background1"/>
          </w:tcPr>
          <w:p w14:paraId="5F4C4744" w14:textId="6F05B600" w:rsidR="00D41496" w:rsidRPr="003B152E" w:rsidRDefault="00D41496" w:rsidP="00335CB1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CC7C58" w:rsidRPr="003B152E" w14:paraId="7EB6B003" w14:textId="77777777" w:rsidTr="00077BC6">
        <w:trPr>
          <w:trHeight w:val="410"/>
        </w:trPr>
        <w:tc>
          <w:tcPr>
            <w:tcW w:w="10207" w:type="dxa"/>
            <w:gridSpan w:val="2"/>
            <w:shd w:val="clear" w:color="auto" w:fill="D9D9D9" w:themeFill="background1" w:themeFillShade="D9"/>
            <w:vAlign w:val="center"/>
          </w:tcPr>
          <w:p w14:paraId="7DECC10B" w14:textId="4B2B2D5B" w:rsidR="00CC7C58" w:rsidRPr="003B152E" w:rsidRDefault="00CC7C58" w:rsidP="00077BC6">
            <w:pPr>
              <w:jc w:val="center"/>
              <w:rPr>
                <w:rFonts w:ascii="Arial" w:hAnsi="Arial" w:cs="Arial"/>
                <w:b/>
                <w:sz w:val="18"/>
                <w:szCs w:val="18"/>
                <w:vertAlign w:val="superscript"/>
              </w:rPr>
            </w:pPr>
            <w:r w:rsidRPr="003B152E">
              <w:rPr>
                <w:rFonts w:ascii="Arial" w:hAnsi="Arial" w:cs="Arial"/>
                <w:b/>
                <w:bCs/>
                <w:sz w:val="18"/>
                <w:szCs w:val="18"/>
              </w:rPr>
              <w:t>Registered with Loddon Training &amp; Consultancy - PROACT-</w:t>
            </w:r>
            <w:proofErr w:type="spellStart"/>
            <w:r w:rsidRPr="003B152E">
              <w:rPr>
                <w:rFonts w:ascii="Arial" w:hAnsi="Arial" w:cs="Arial"/>
                <w:b/>
                <w:bCs/>
                <w:sz w:val="18"/>
                <w:szCs w:val="18"/>
              </w:rPr>
              <w:t>SCIPr</w:t>
            </w:r>
            <w:proofErr w:type="spellEnd"/>
            <w:r w:rsidRPr="003B152E">
              <w:rPr>
                <w:rFonts w:ascii="Arial" w:hAnsi="Arial" w:cs="Arial"/>
                <w:b/>
                <w:bCs/>
                <w:sz w:val="18"/>
                <w:szCs w:val="18"/>
              </w:rPr>
              <w:t>-UK</w:t>
            </w:r>
            <w:r w:rsidRPr="003B152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®</w:t>
            </w:r>
          </w:p>
        </w:tc>
      </w:tr>
    </w:tbl>
    <w:p w14:paraId="418B6E62" w14:textId="77777777" w:rsidR="00187A62" w:rsidRPr="003C4A5E" w:rsidRDefault="00187A62" w:rsidP="00077BC6">
      <w:pPr>
        <w:rPr>
          <w:rFonts w:eastAsia="Times New Roman" w:cs="Arial"/>
          <w:color w:val="000000"/>
          <w:sz w:val="28"/>
          <w:szCs w:val="28"/>
          <w:lang w:eastAsia="en-GB"/>
        </w:rPr>
      </w:pPr>
    </w:p>
    <w:sectPr w:rsidR="00187A62" w:rsidRPr="003C4A5E" w:rsidSect="00A22709">
      <w:headerReference w:type="default" r:id="rId7"/>
      <w:footerReference w:type="default" r:id="rId8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842F2" w14:textId="77777777" w:rsidR="00F57389" w:rsidRDefault="00F57389" w:rsidP="00B05393">
      <w:pPr>
        <w:spacing w:after="0" w:line="240" w:lineRule="auto"/>
      </w:pPr>
      <w:r>
        <w:separator/>
      </w:r>
    </w:p>
  </w:endnote>
  <w:endnote w:type="continuationSeparator" w:id="0">
    <w:p w14:paraId="0E185E68" w14:textId="77777777" w:rsidR="00F57389" w:rsidRDefault="00F57389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3A390" w14:textId="683BBAFD" w:rsidR="00187A62" w:rsidRPr="00077BC6" w:rsidRDefault="00077BC6" w:rsidP="00077BC6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15CDC" wp14:editId="14C01A70">
              <wp:simplePos x="0" y="0"/>
              <wp:positionH relativeFrom="column">
                <wp:posOffset>-802484</wp:posOffset>
              </wp:positionH>
              <wp:positionV relativeFrom="paragraph">
                <wp:posOffset>214701</wp:posOffset>
              </wp:positionV>
              <wp:extent cx="4848045" cy="270294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8045" cy="27029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079D7B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</w:t>
                          </w:r>
                          <w:proofErr w:type="gramEnd"/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- 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Record Sheet V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046F5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1/1/1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483128B0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415CD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63.2pt;margin-top:16.9pt;width:381.7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" stroked="f">
              <v:textbox>
                <w:txbxContent>
                  <w:p w14:paraId="1D079D7B" w14:textId="77777777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</w:t>
                    </w:r>
                    <w:proofErr w:type="gramEnd"/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- 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Record Sheet V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046F5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1/1/1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483128B0" w14:textId="77777777" w:rsidR="00187A62" w:rsidRDefault="00187A62"/>
                </w:txbxContent>
              </v:textbox>
            </v:shape>
          </w:pict>
        </mc:Fallback>
      </mc:AlternateContent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94F93" w14:textId="77777777" w:rsidR="00F57389" w:rsidRDefault="00F57389" w:rsidP="00B05393">
      <w:pPr>
        <w:spacing w:after="0" w:line="240" w:lineRule="auto"/>
      </w:pPr>
      <w:r>
        <w:separator/>
      </w:r>
    </w:p>
  </w:footnote>
  <w:footnote w:type="continuationSeparator" w:id="0">
    <w:p w14:paraId="5BAA11DB" w14:textId="77777777" w:rsidR="00F57389" w:rsidRDefault="00F57389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C3641" w14:textId="31ABF235" w:rsidR="00592959" w:rsidRPr="00077BC6" w:rsidRDefault="00077BC6" w:rsidP="00077BC6">
    <w:pPr>
      <w:rPr>
        <w:rFonts w:cs="Arial"/>
      </w:rPr>
    </w:pPr>
    <w:r w:rsidRPr="00B05393">
      <w:rPr>
        <w:noProof/>
        <w:lang w:eastAsia="en-GB"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4384" behindDoc="0" locked="0" layoutInCell="1" allowOverlap="1" wp14:anchorId="1C79F592" wp14:editId="1082EBE3">
          <wp:simplePos x="0" y="0"/>
          <wp:positionH relativeFrom="column">
            <wp:posOffset>4406900</wp:posOffset>
          </wp:positionH>
          <wp:positionV relativeFrom="paragraph">
            <wp:posOffset>-314960</wp:posOffset>
          </wp:positionV>
          <wp:extent cx="2055495" cy="761771"/>
          <wp:effectExtent l="0" t="0" r="1905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anda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7617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2959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192997F" wp14:editId="61A2A871">
              <wp:simplePos x="0" y="0"/>
              <wp:positionH relativeFrom="column">
                <wp:posOffset>-723900</wp:posOffset>
              </wp:positionH>
              <wp:positionV relativeFrom="paragraph">
                <wp:posOffset>-220345</wp:posOffset>
              </wp:positionV>
              <wp:extent cx="2202815" cy="368300"/>
              <wp:effectExtent l="0" t="0" r="698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368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04C56D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</w:t>
                          </w:r>
                          <w:proofErr w:type="spellStart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SCIPr</w:t>
                          </w:r>
                          <w:proofErr w:type="spellEnd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9299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7pt;margin-top:-17.35pt;width:173.45pt;height: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" stroked="f">
              <v:textbox>
                <w:txbxContent>
                  <w:p w14:paraId="3E04C56D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</w:t>
                    </w:r>
                    <w:proofErr w:type="spellStart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SCIPr</w:t>
                    </w:r>
                    <w:proofErr w:type="spellEnd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41CF4"/>
    <w:rsid w:val="00046F55"/>
    <w:rsid w:val="00077BC6"/>
    <w:rsid w:val="00100E76"/>
    <w:rsid w:val="00171C30"/>
    <w:rsid w:val="00187A62"/>
    <w:rsid w:val="001E7CDD"/>
    <w:rsid w:val="00236F8B"/>
    <w:rsid w:val="002866AC"/>
    <w:rsid w:val="002F2894"/>
    <w:rsid w:val="00305EE1"/>
    <w:rsid w:val="0031776C"/>
    <w:rsid w:val="00335CB1"/>
    <w:rsid w:val="00420AF0"/>
    <w:rsid w:val="00431C0A"/>
    <w:rsid w:val="00481870"/>
    <w:rsid w:val="004C50EF"/>
    <w:rsid w:val="004E5F8A"/>
    <w:rsid w:val="004F390C"/>
    <w:rsid w:val="00592959"/>
    <w:rsid w:val="0059460F"/>
    <w:rsid w:val="005C6F97"/>
    <w:rsid w:val="005D7FD0"/>
    <w:rsid w:val="005E6975"/>
    <w:rsid w:val="005F76EE"/>
    <w:rsid w:val="00604502"/>
    <w:rsid w:val="006069F1"/>
    <w:rsid w:val="006077CC"/>
    <w:rsid w:val="00620A25"/>
    <w:rsid w:val="00715FFC"/>
    <w:rsid w:val="007F21D7"/>
    <w:rsid w:val="00852121"/>
    <w:rsid w:val="0085548F"/>
    <w:rsid w:val="00866F41"/>
    <w:rsid w:val="008726DA"/>
    <w:rsid w:val="008B38A3"/>
    <w:rsid w:val="008D2020"/>
    <w:rsid w:val="009E247B"/>
    <w:rsid w:val="009F45E8"/>
    <w:rsid w:val="00A02C53"/>
    <w:rsid w:val="00A12FAC"/>
    <w:rsid w:val="00A14005"/>
    <w:rsid w:val="00A22709"/>
    <w:rsid w:val="00B05393"/>
    <w:rsid w:val="00B13888"/>
    <w:rsid w:val="00B42283"/>
    <w:rsid w:val="00B74246"/>
    <w:rsid w:val="00BA46CC"/>
    <w:rsid w:val="00C0315C"/>
    <w:rsid w:val="00CC7C58"/>
    <w:rsid w:val="00CD06E5"/>
    <w:rsid w:val="00CD15CF"/>
    <w:rsid w:val="00CE1782"/>
    <w:rsid w:val="00D10C5A"/>
    <w:rsid w:val="00D405F8"/>
    <w:rsid w:val="00D41496"/>
    <w:rsid w:val="00D65D42"/>
    <w:rsid w:val="00DF38FA"/>
    <w:rsid w:val="00E96CFE"/>
    <w:rsid w:val="00EA3C9E"/>
    <w:rsid w:val="00ED083F"/>
    <w:rsid w:val="00F013F8"/>
    <w:rsid w:val="00F25365"/>
    <w:rsid w:val="00F55933"/>
    <w:rsid w:val="00F57389"/>
    <w:rsid w:val="00FC2A7B"/>
    <w:rsid w:val="00F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CA26"/>
  <w15:docId w15:val="{922896E4-85B1-4AD1-9F56-D4CAE29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F38FA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8359-0B2E-446B-BD99-54B94409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18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Robert Doneux</cp:lastModifiedBy>
  <cp:revision>13</cp:revision>
  <cp:lastPrinted>2018-11-26T10:37:00Z</cp:lastPrinted>
  <dcterms:created xsi:type="dcterms:W3CDTF">2018-11-28T14:52:00Z</dcterms:created>
  <dcterms:modified xsi:type="dcterms:W3CDTF">2021-03-18T14:45:00Z</dcterms:modified>
</cp:coreProperties>
</file>